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09A7A" w14:textId="77777777" w:rsidR="00343E07" w:rsidRDefault="00343E07" w:rsidP="0040467B">
      <w:pPr>
        <w:pStyle w:val="BodyText"/>
      </w:pPr>
    </w:p>
    <w:p w14:paraId="65D2F5E3" w14:textId="77777777" w:rsidR="00343E07" w:rsidRDefault="00343E07" w:rsidP="0040467B">
      <w:pPr>
        <w:pStyle w:val="BodyText"/>
      </w:pPr>
    </w:p>
    <w:p w14:paraId="692FEED0" w14:textId="77777777" w:rsidR="00343E07" w:rsidRDefault="00343E07" w:rsidP="0040467B">
      <w:pPr>
        <w:pStyle w:val="BodyText"/>
      </w:pPr>
    </w:p>
    <w:p w14:paraId="6EE98A3C" w14:textId="77777777" w:rsidR="00343E07" w:rsidRDefault="00343E07" w:rsidP="0040467B">
      <w:pPr>
        <w:pStyle w:val="BodyText"/>
      </w:pPr>
    </w:p>
    <w:p w14:paraId="1069167D" w14:textId="77777777" w:rsidR="00343E07" w:rsidRDefault="00343E07" w:rsidP="0040467B">
      <w:pPr>
        <w:pStyle w:val="BodyText"/>
      </w:pPr>
    </w:p>
    <w:p w14:paraId="2A906219" w14:textId="77777777" w:rsidR="00343E07" w:rsidRDefault="00343E07" w:rsidP="0040467B">
      <w:pPr>
        <w:pStyle w:val="BodyText"/>
      </w:pPr>
    </w:p>
    <w:p w14:paraId="001024C4" w14:textId="77777777" w:rsidR="00343E07" w:rsidRDefault="00343E07" w:rsidP="0040467B">
      <w:pPr>
        <w:pStyle w:val="BodyText"/>
      </w:pPr>
    </w:p>
    <w:p w14:paraId="065F11DA" w14:textId="77777777" w:rsidR="00343E07" w:rsidRPr="00343E07" w:rsidRDefault="00343E07" w:rsidP="0040467B">
      <w:pPr>
        <w:pStyle w:val="BodyText"/>
      </w:pPr>
    </w:p>
    <w:p w14:paraId="083C96D7" w14:textId="77777777" w:rsidR="00343E07" w:rsidRDefault="00343E07" w:rsidP="0040467B">
      <w:pPr>
        <w:pStyle w:val="BodyText"/>
      </w:pPr>
    </w:p>
    <w:p w14:paraId="1773718C" w14:textId="77777777" w:rsidR="00222DC3" w:rsidRPr="00114D08" w:rsidRDefault="00343E07" w:rsidP="0040467B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5B040612" wp14:editId="4469BC41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7625FD08" w14:textId="77777777" w:rsidTr="003A184A">
        <w:trPr>
          <w:trHeight w:val="1583"/>
        </w:trPr>
        <w:tc>
          <w:tcPr>
            <w:tcW w:w="9359" w:type="dxa"/>
          </w:tcPr>
          <w:p w14:paraId="42D7B50F" w14:textId="77777777" w:rsidR="008B3B7F" w:rsidRPr="007F4104" w:rsidRDefault="00214DB1" w:rsidP="007F4104">
            <w:pPr>
              <w:pStyle w:val="CommentSubject"/>
            </w:pPr>
            <w:fldSimple w:instr=" DOCPROPERTY  Subject  \* MERGEFORMAT ">
              <w:r w:rsidR="007E4C46">
                <w:t>Program Overview</w:t>
              </w:r>
            </w:fldSimple>
          </w:p>
          <w:p w14:paraId="6849E6BE" w14:textId="46A0EA2F" w:rsidR="008B3B7F" w:rsidRPr="00114D08" w:rsidRDefault="00214DB1" w:rsidP="007E4C46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E4C46">
                <w:t>.NET Software Developer</w:t>
              </w:r>
            </w:fldSimple>
          </w:p>
        </w:tc>
      </w:tr>
      <w:tr w:rsidR="007074E7" w:rsidRPr="00114D08" w14:paraId="1DE3CA6F" w14:textId="77777777" w:rsidTr="003A184A">
        <w:tc>
          <w:tcPr>
            <w:tcW w:w="9359" w:type="dxa"/>
          </w:tcPr>
          <w:p w14:paraId="2A691F55" w14:textId="77777777" w:rsidR="007074E7" w:rsidRDefault="00214DB1" w:rsidP="00DF1FC8">
            <w:pPr>
              <w:pStyle w:val="ProjectName"/>
            </w:pPr>
            <w:fldSimple w:instr=" DOCPROPERTY  PID  \* MERGEFORMAT ">
              <w:r w:rsidR="007E4C46">
                <w:t>EPMR-TCSR</w:t>
              </w:r>
            </w:fldSimple>
          </w:p>
        </w:tc>
      </w:tr>
    </w:tbl>
    <w:p w14:paraId="46D9D3E6" w14:textId="77777777" w:rsidR="00A01F87" w:rsidRDefault="00A01F87" w:rsidP="0040467B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2DA2F4A6" w14:textId="77777777" w:rsidR="00E22282" w:rsidRPr="00ED37D8" w:rsidRDefault="00ED37D8" w:rsidP="00601E93">
      <w:pPr>
        <w:pStyle w:val="Heading2"/>
        <w:rPr>
          <w:lang w:val="ru-RU"/>
        </w:rPr>
      </w:pPr>
      <w:r>
        <w:rPr>
          <w:lang w:val="ru-RU"/>
        </w:rPr>
        <w:lastRenderedPageBreak/>
        <w:t>Описание тренинга</w:t>
      </w:r>
    </w:p>
    <w:p w14:paraId="5F9052D4" w14:textId="77777777" w:rsidR="002D5FAB" w:rsidRDefault="002D5FAB" w:rsidP="002D5FAB">
      <w:pPr>
        <w:pStyle w:val="BodyText"/>
        <w:rPr>
          <w:lang w:val="ru-RU"/>
        </w:rPr>
      </w:pPr>
      <w:r>
        <w:rPr>
          <w:lang w:val="ru-RU"/>
        </w:rPr>
        <w:t>Программа обучения направлена на изучение современных технологий и подходов к разработке</w:t>
      </w:r>
      <w:r w:rsidRPr="000118EC">
        <w:rPr>
          <w:lang w:val="ru-RU"/>
        </w:rPr>
        <w:t xml:space="preserve"> </w:t>
      </w:r>
      <w:r>
        <w:rPr>
          <w:lang w:val="ru-RU"/>
        </w:rPr>
        <w:t xml:space="preserve">ПО на платформе </w:t>
      </w:r>
      <w:r w:rsidRPr="00252EC4">
        <w:rPr>
          <w:lang w:val="ru-RU"/>
        </w:rPr>
        <w:t>.</w:t>
      </w:r>
      <w:r>
        <w:t>Net</w:t>
      </w:r>
      <w:r>
        <w:rPr>
          <w:lang w:val="ru-RU"/>
        </w:rPr>
        <w:t xml:space="preserve">, а также получение практических навыков, необходимых для трудоустройства и последующей работы в </w:t>
      </w:r>
      <w:r w:rsidR="00F14073">
        <w:rPr>
          <w:lang w:val="ru-RU"/>
        </w:rPr>
        <w:t xml:space="preserve">компании </w:t>
      </w:r>
      <w:r w:rsidR="00F14073">
        <w:t>EPAM</w:t>
      </w:r>
      <w:r w:rsidR="00F14073" w:rsidRPr="00252EC4">
        <w:rPr>
          <w:lang w:val="ru-RU"/>
        </w:rPr>
        <w:t xml:space="preserve"> </w:t>
      </w:r>
      <w:r w:rsidR="00F14073">
        <w:rPr>
          <w:lang w:val="ru-RU"/>
        </w:rPr>
        <w:t xml:space="preserve">в </w:t>
      </w:r>
      <w:r>
        <w:rPr>
          <w:lang w:val="ru-RU"/>
        </w:rPr>
        <w:t xml:space="preserve">роли </w:t>
      </w:r>
      <w:r w:rsidRPr="00252EC4">
        <w:rPr>
          <w:lang w:val="ru-RU"/>
        </w:rPr>
        <w:t>.</w:t>
      </w:r>
      <w:r>
        <w:t>Net</w:t>
      </w:r>
      <w:r w:rsidRPr="009E0482">
        <w:rPr>
          <w:lang w:val="ru-RU"/>
        </w:rPr>
        <w:t xml:space="preserve"> </w:t>
      </w:r>
      <w:r>
        <w:rPr>
          <w:lang w:val="ru-RU"/>
        </w:rPr>
        <w:t>разработчика.</w:t>
      </w:r>
    </w:p>
    <w:p w14:paraId="6007ABB4" w14:textId="77777777" w:rsidR="00EE1F41" w:rsidRDefault="00ED37D8" w:rsidP="00EE1F41">
      <w:pPr>
        <w:pStyle w:val="Heading2"/>
        <w:rPr>
          <w:lang w:val="ru-RU"/>
        </w:rPr>
      </w:pPr>
      <w:r>
        <w:rPr>
          <w:lang w:val="ru-RU"/>
        </w:rPr>
        <w:t>Изучаемые Технологии</w:t>
      </w:r>
    </w:p>
    <w:p w14:paraId="21530530" w14:textId="77777777" w:rsidR="00EE1F41" w:rsidRDefault="00EE1F41" w:rsidP="002F1864">
      <w:pPr>
        <w:pStyle w:val="BodyText"/>
        <w:rPr>
          <w:lang w:val="ru-RU"/>
        </w:rPr>
      </w:pPr>
      <w:r>
        <w:rPr>
          <w:lang w:val="ru-RU"/>
        </w:rPr>
        <w:t xml:space="preserve">Программа обучения </w:t>
      </w:r>
      <w:r w:rsidR="00ED37D8">
        <w:rPr>
          <w:lang w:val="ru-RU"/>
        </w:rPr>
        <w:t>охватывает множество разделов:</w:t>
      </w:r>
    </w:p>
    <w:p w14:paraId="08FAD264" w14:textId="77777777" w:rsidR="00EE1F41" w:rsidRDefault="00EE1F41">
      <w:pPr>
        <w:pStyle w:val="ListNumber"/>
        <w:rPr>
          <w:lang w:val="ru-RU"/>
        </w:rPr>
      </w:pPr>
      <w:r>
        <w:rPr>
          <w:lang w:val="ru-RU"/>
        </w:rPr>
        <w:t xml:space="preserve">Программирование на языке программирования </w:t>
      </w:r>
      <w:r>
        <w:t>C</w:t>
      </w:r>
      <w:r w:rsidRPr="00EE1F41">
        <w:rPr>
          <w:lang w:val="ru-RU"/>
        </w:rPr>
        <w:t>#</w:t>
      </w:r>
      <w:r>
        <w:rPr>
          <w:lang w:val="ru-RU"/>
        </w:rPr>
        <w:t>.</w:t>
      </w:r>
    </w:p>
    <w:p w14:paraId="1965F28A" w14:textId="77777777" w:rsidR="00EE1F41" w:rsidRDefault="00EE1F41">
      <w:pPr>
        <w:pStyle w:val="ListNumber"/>
        <w:rPr>
          <w:lang w:val="ru-RU"/>
        </w:rPr>
      </w:pPr>
      <w:r>
        <w:rPr>
          <w:lang w:val="ru-RU"/>
        </w:rPr>
        <w:t xml:space="preserve">Основы работы с платформой </w:t>
      </w:r>
      <w:r w:rsidRPr="00EE1F41">
        <w:rPr>
          <w:lang w:val="ru-RU"/>
        </w:rPr>
        <w:t>.</w:t>
      </w:r>
      <w:r>
        <w:t>NET</w:t>
      </w:r>
      <w:r>
        <w:rPr>
          <w:lang w:val="ru-RU"/>
        </w:rPr>
        <w:t>.</w:t>
      </w:r>
    </w:p>
    <w:p w14:paraId="7716520D" w14:textId="77777777" w:rsidR="00EE1F41" w:rsidRDefault="00EE1F41">
      <w:pPr>
        <w:pStyle w:val="ListNumber"/>
        <w:rPr>
          <w:lang w:val="ru-RU"/>
        </w:rPr>
      </w:pPr>
      <w:r>
        <w:rPr>
          <w:lang w:val="ru-RU"/>
        </w:rPr>
        <w:t>Объектно-ориентированное программирование.</w:t>
      </w:r>
    </w:p>
    <w:p w14:paraId="2E56A639" w14:textId="77777777" w:rsidR="00ED37D8" w:rsidRDefault="00ED37D8">
      <w:pPr>
        <w:pStyle w:val="ListNumber"/>
        <w:rPr>
          <w:lang w:val="ru-RU"/>
        </w:rPr>
      </w:pPr>
      <w:r>
        <w:rPr>
          <w:lang w:val="ru-RU"/>
        </w:rPr>
        <w:t>Основные шаблоны проектирования (паттерны).</w:t>
      </w:r>
    </w:p>
    <w:p w14:paraId="51E58716" w14:textId="7CCBE4E5" w:rsidR="00ED37D8" w:rsidRDefault="00ED37D8">
      <w:pPr>
        <w:pStyle w:val="ListNumber"/>
        <w:rPr>
          <w:lang w:val="ru-RU"/>
        </w:rPr>
      </w:pPr>
      <w:r>
        <w:rPr>
          <w:lang w:val="ru-RU"/>
        </w:rPr>
        <w:t>Основы работы с базами данных.</w:t>
      </w:r>
    </w:p>
    <w:p w14:paraId="6D7C26CA" w14:textId="77777777" w:rsidR="00571D31" w:rsidRDefault="00571D31">
      <w:pPr>
        <w:pStyle w:val="ListNumber"/>
        <w:rPr>
          <w:lang w:val="ru-RU"/>
        </w:rPr>
      </w:pPr>
      <w:r>
        <w:rPr>
          <w:lang w:val="ru-RU"/>
        </w:rPr>
        <w:t>Организация логирования.</w:t>
      </w:r>
    </w:p>
    <w:p w14:paraId="4EE8FE61" w14:textId="77777777" w:rsidR="00571D31" w:rsidRDefault="00571D31">
      <w:pPr>
        <w:pStyle w:val="ListNumber"/>
        <w:rPr>
          <w:lang w:val="ru-RU"/>
        </w:rPr>
      </w:pPr>
      <w:r>
        <w:rPr>
          <w:lang w:val="ru-RU"/>
        </w:rPr>
        <w:t>Кэширование данных.</w:t>
      </w:r>
    </w:p>
    <w:p w14:paraId="5B73B7C3" w14:textId="77777777" w:rsidR="00C5115B" w:rsidRDefault="00C5115B">
      <w:pPr>
        <w:pStyle w:val="ListNumber"/>
        <w:rPr>
          <w:lang w:val="ru-RU"/>
        </w:rPr>
      </w:pPr>
      <w:r>
        <w:rPr>
          <w:lang w:val="ru-RU"/>
        </w:rPr>
        <w:t xml:space="preserve">Основы </w:t>
      </w:r>
      <w:r>
        <w:t>HTTP.</w:t>
      </w:r>
    </w:p>
    <w:p w14:paraId="726D53E3" w14:textId="63A6DE58" w:rsidR="002C6D57" w:rsidRPr="00252EC4" w:rsidRDefault="00C5115B" w:rsidP="0040667F">
      <w:pPr>
        <w:pStyle w:val="ListNumber"/>
        <w:rPr>
          <w:lang w:val="ru-RU"/>
        </w:rPr>
      </w:pPr>
      <w:r>
        <w:rPr>
          <w:lang w:val="ru-RU"/>
        </w:rPr>
        <w:t>Опционально, в</w:t>
      </w:r>
      <w:r w:rsidRPr="00C5115B">
        <w:rPr>
          <w:lang w:val="ru-RU"/>
        </w:rPr>
        <w:t>ведение в разработку приложений с использованием ASP.NET</w:t>
      </w:r>
      <w:r w:rsidR="00ED37D8">
        <w:rPr>
          <w:lang w:val="ru-RU"/>
        </w:rPr>
        <w:t>.</w:t>
      </w:r>
    </w:p>
    <w:p w14:paraId="67381244" w14:textId="77777777" w:rsidR="008D3011" w:rsidRDefault="008D3011" w:rsidP="00252EC4">
      <w:pPr>
        <w:pStyle w:val="BodyText"/>
        <w:rPr>
          <w:lang w:val="ru-RU"/>
        </w:rPr>
      </w:pPr>
    </w:p>
    <w:p w14:paraId="6D219CA2" w14:textId="77777777" w:rsidR="002C6D57" w:rsidRPr="00252EC4" w:rsidRDefault="002C6D57" w:rsidP="00252EC4">
      <w:pPr>
        <w:pStyle w:val="BodyText"/>
        <w:rPr>
          <w:lang w:val="ru-RU"/>
        </w:rPr>
      </w:pPr>
      <w:r w:rsidRPr="0040667F">
        <w:rPr>
          <w:lang w:val="ru-RU"/>
        </w:rPr>
        <w:t>Программа ежегодно актуализируется и обновляется в соответствии с внутрикорпоративными требованиями.</w:t>
      </w:r>
    </w:p>
    <w:p w14:paraId="6046795A" w14:textId="77777777" w:rsidR="00C960CD" w:rsidRDefault="00FA0F64" w:rsidP="00252EC4">
      <w:pPr>
        <w:pStyle w:val="Heading2"/>
        <w:rPr>
          <w:lang w:val="ru-RU"/>
        </w:rPr>
      </w:pPr>
      <w:r>
        <w:rPr>
          <w:lang w:val="ru-RU"/>
        </w:rPr>
        <w:t>Дополнительные навыки</w:t>
      </w:r>
    </w:p>
    <w:p w14:paraId="0AAA4FF5" w14:textId="77777777" w:rsidR="00C960CD" w:rsidRPr="00252EC4" w:rsidRDefault="00C960CD" w:rsidP="00252EC4">
      <w:pPr>
        <w:pStyle w:val="BodyText"/>
        <w:rPr>
          <w:color w:val="3B3838" w:themeColor="background2" w:themeShade="40"/>
          <w:lang w:val="ru-RU"/>
        </w:rPr>
      </w:pPr>
      <w:r w:rsidRPr="00C960CD">
        <w:rPr>
          <w:lang w:val="ru-RU"/>
        </w:rPr>
        <w:t>Помимо технических навыков, в процессе обучения будут совершенствоваться и оцениваться следующие компетенции:</w:t>
      </w:r>
    </w:p>
    <w:p w14:paraId="42CA30D0" w14:textId="77777777" w:rsidR="00FA0F64" w:rsidRPr="00C960CD" w:rsidRDefault="00FA0F64" w:rsidP="00252EC4">
      <w:pPr>
        <w:pStyle w:val="ListNumber"/>
        <w:numPr>
          <w:ilvl w:val="0"/>
          <w:numId w:val="33"/>
        </w:numPr>
        <w:rPr>
          <w:lang w:val="ru-RU"/>
        </w:rPr>
      </w:pPr>
      <w:r w:rsidRPr="00C960CD">
        <w:rPr>
          <w:lang w:val="ru-RU"/>
        </w:rPr>
        <w:t>Умение работать как индивидуально, так и в команде.</w:t>
      </w:r>
    </w:p>
    <w:p w14:paraId="61BF67FD" w14:textId="77777777" w:rsidR="00FA0F64" w:rsidRPr="002C6D57" w:rsidRDefault="00FA0F64" w:rsidP="00252EC4">
      <w:pPr>
        <w:pStyle w:val="ListNumber"/>
        <w:rPr>
          <w:lang w:val="ru-RU"/>
        </w:rPr>
      </w:pPr>
      <w:r w:rsidRPr="002C6D57">
        <w:rPr>
          <w:lang w:val="ru-RU"/>
        </w:rPr>
        <w:t>Тайм-менеджмент.</w:t>
      </w:r>
    </w:p>
    <w:p w14:paraId="0705393E" w14:textId="77777777" w:rsidR="00FA0F64" w:rsidRPr="002C6D57" w:rsidRDefault="00FA0F64" w:rsidP="00252EC4">
      <w:pPr>
        <w:pStyle w:val="ListNumber"/>
        <w:rPr>
          <w:lang w:val="ru-RU"/>
        </w:rPr>
      </w:pPr>
      <w:r w:rsidRPr="002C6D57">
        <w:rPr>
          <w:lang w:val="ru-RU"/>
        </w:rPr>
        <w:t>Работа с требованиями.</w:t>
      </w:r>
    </w:p>
    <w:p w14:paraId="6E71BB50" w14:textId="77777777" w:rsidR="00FA0F64" w:rsidRPr="002C6D57" w:rsidRDefault="00FA0F64" w:rsidP="00252EC4">
      <w:pPr>
        <w:pStyle w:val="ListNumber"/>
        <w:rPr>
          <w:lang w:val="ru-RU"/>
        </w:rPr>
      </w:pPr>
      <w:r w:rsidRPr="002C6D57">
        <w:rPr>
          <w:lang w:val="ru-RU"/>
        </w:rPr>
        <w:t>Прохождение технических собеседований.</w:t>
      </w:r>
    </w:p>
    <w:p w14:paraId="1C2BEA52" w14:textId="77777777" w:rsidR="00FA0F64" w:rsidRPr="002C6D57" w:rsidRDefault="00FA0F64" w:rsidP="00252EC4">
      <w:pPr>
        <w:pStyle w:val="ListNumber"/>
        <w:rPr>
          <w:lang w:val="ru-RU"/>
        </w:rPr>
      </w:pPr>
      <w:r w:rsidRPr="002C6D57">
        <w:rPr>
          <w:lang w:val="ru-RU"/>
        </w:rPr>
        <w:t xml:space="preserve">Деловая переписка. </w:t>
      </w:r>
    </w:p>
    <w:p w14:paraId="5BC901D0" w14:textId="77777777" w:rsidR="00FA0F64" w:rsidRDefault="00FA0F64" w:rsidP="00FA0F64">
      <w:pPr>
        <w:pStyle w:val="Heading2"/>
        <w:rPr>
          <w:lang w:val="ru-RU"/>
        </w:rPr>
      </w:pPr>
      <w:r>
        <w:rPr>
          <w:lang w:val="ru-RU"/>
        </w:rPr>
        <w:t>Что мы предлагаем</w:t>
      </w:r>
    </w:p>
    <w:p w14:paraId="495760FA" w14:textId="77777777" w:rsidR="00FA0F64" w:rsidRPr="00C960CD" w:rsidRDefault="00FA0F64" w:rsidP="00252EC4">
      <w:pPr>
        <w:pStyle w:val="ListNumber"/>
        <w:numPr>
          <w:ilvl w:val="0"/>
          <w:numId w:val="34"/>
        </w:numPr>
        <w:rPr>
          <w:lang w:val="ru-RU"/>
        </w:rPr>
      </w:pPr>
      <w:r w:rsidRPr="00C960CD">
        <w:rPr>
          <w:lang w:val="ru-RU"/>
        </w:rPr>
        <w:t>Индивидуальный подход к каждому студенту.</w:t>
      </w:r>
    </w:p>
    <w:p w14:paraId="38303D8C" w14:textId="77777777" w:rsidR="00FA0F64" w:rsidRPr="00EB7F62" w:rsidRDefault="00FA0F64">
      <w:pPr>
        <w:pStyle w:val="ListNumber"/>
        <w:rPr>
          <w:lang w:val="ru-RU"/>
        </w:rPr>
      </w:pPr>
      <w:r w:rsidRPr="00F463DD">
        <w:rPr>
          <w:lang w:val="ru-RU"/>
        </w:rPr>
        <w:t>Длительность обучения —</w:t>
      </w:r>
      <w:r>
        <w:rPr>
          <w:lang w:val="ru-RU"/>
        </w:rPr>
        <w:t xml:space="preserve"> </w:t>
      </w:r>
      <w:r w:rsidR="00E578F5" w:rsidRPr="00252EC4">
        <w:rPr>
          <w:lang w:val="ru-RU"/>
        </w:rPr>
        <w:t>4</w:t>
      </w:r>
      <w:r>
        <w:rPr>
          <w:lang w:val="ru-RU"/>
        </w:rPr>
        <w:t>-</w:t>
      </w:r>
      <w:r w:rsidR="00E578F5" w:rsidRPr="00252EC4">
        <w:rPr>
          <w:lang w:val="ru-RU"/>
        </w:rPr>
        <w:t>6</w:t>
      </w:r>
      <w:r w:rsidRPr="00F463DD">
        <w:rPr>
          <w:lang w:val="ru-RU"/>
        </w:rPr>
        <w:t xml:space="preserve"> месяца</w:t>
      </w:r>
      <w:r>
        <w:rPr>
          <w:lang w:val="ru-RU"/>
        </w:rPr>
        <w:t xml:space="preserve"> (в зависимости от уровня начальных знаний)</w:t>
      </w:r>
      <w:r w:rsidRPr="00F463DD">
        <w:rPr>
          <w:lang w:val="ru-RU"/>
        </w:rPr>
        <w:t>.</w:t>
      </w:r>
    </w:p>
    <w:p w14:paraId="2DB5FED3" w14:textId="77777777" w:rsidR="00FA0F64" w:rsidRDefault="00FA0F64">
      <w:pPr>
        <w:pStyle w:val="ListNumber"/>
        <w:rPr>
          <w:lang w:val="ru-RU"/>
        </w:rPr>
      </w:pPr>
      <w:r>
        <w:rPr>
          <w:lang w:val="ru-RU"/>
        </w:rPr>
        <w:t>Обучение в офисе компании в будние дни</w:t>
      </w:r>
      <w:r w:rsidRPr="00F463DD">
        <w:rPr>
          <w:lang w:val="ru-RU"/>
        </w:rPr>
        <w:t>.</w:t>
      </w:r>
      <w:r>
        <w:rPr>
          <w:lang w:val="ru-RU"/>
        </w:rPr>
        <w:t xml:space="preserve"> </w:t>
      </w:r>
    </w:p>
    <w:p w14:paraId="39FDABC3" w14:textId="77777777" w:rsidR="00FA0F64" w:rsidRDefault="00FA0F64">
      <w:pPr>
        <w:pStyle w:val="ListNumber"/>
        <w:rPr>
          <w:lang w:val="ru-RU"/>
        </w:rPr>
      </w:pPr>
      <w:r>
        <w:rPr>
          <w:lang w:val="ru-RU"/>
        </w:rPr>
        <w:t xml:space="preserve">Гибкий график посещений занятий в часы работы офиса с 9 до 19 ч, но не менее 3-х раз в неделю. </w:t>
      </w:r>
    </w:p>
    <w:p w14:paraId="53B319C7" w14:textId="77777777" w:rsidR="00FA0F64" w:rsidRPr="00F463DD" w:rsidRDefault="00FA0F64">
      <w:pPr>
        <w:pStyle w:val="ListNumber"/>
        <w:rPr>
          <w:lang w:val="ru-RU"/>
        </w:rPr>
      </w:pPr>
      <w:r>
        <w:rPr>
          <w:lang w:val="ru-RU"/>
        </w:rPr>
        <w:t>Эффективную программу обучения, состоящую как из лекционных, так и п</w:t>
      </w:r>
      <w:r w:rsidRPr="00F463DD">
        <w:rPr>
          <w:lang w:val="ru-RU"/>
        </w:rPr>
        <w:t>рактически</w:t>
      </w:r>
      <w:r>
        <w:rPr>
          <w:lang w:val="ru-RU"/>
        </w:rPr>
        <w:t>х</w:t>
      </w:r>
      <w:r w:rsidRPr="00F463DD">
        <w:rPr>
          <w:lang w:val="ru-RU"/>
        </w:rPr>
        <w:t xml:space="preserve"> заняти</w:t>
      </w:r>
      <w:r>
        <w:rPr>
          <w:lang w:val="ru-RU"/>
        </w:rPr>
        <w:t>й</w:t>
      </w:r>
      <w:r w:rsidRPr="00F463DD">
        <w:rPr>
          <w:lang w:val="ru-RU"/>
        </w:rPr>
        <w:t>.</w:t>
      </w:r>
    </w:p>
    <w:p w14:paraId="18F0BB24" w14:textId="77777777" w:rsidR="00904D4B" w:rsidRPr="0040667F" w:rsidRDefault="00FA0F64" w:rsidP="00252EC4">
      <w:pPr>
        <w:pStyle w:val="ListNumber"/>
        <w:rPr>
          <w:lang w:val="ru-RU"/>
        </w:rPr>
      </w:pPr>
      <w:r>
        <w:rPr>
          <w:lang w:val="ru-RU"/>
        </w:rPr>
        <w:t>В случае успешного прохождения — приглашение на работу в компанию</w:t>
      </w:r>
    </w:p>
    <w:p w14:paraId="6648115E" w14:textId="77777777" w:rsidR="00C960CD" w:rsidRDefault="00C960CD" w:rsidP="00FA0F64">
      <w:pPr>
        <w:pStyle w:val="Heading2"/>
        <w:rPr>
          <w:lang w:val="ru-RU"/>
        </w:rPr>
      </w:pPr>
    </w:p>
    <w:p w14:paraId="75CF3350" w14:textId="77777777" w:rsidR="00FA0F64" w:rsidRDefault="00FA0F64" w:rsidP="00FA0F64">
      <w:pPr>
        <w:pStyle w:val="Heading2"/>
        <w:rPr>
          <w:lang w:val="ru-RU"/>
        </w:rPr>
      </w:pPr>
      <w:r>
        <w:rPr>
          <w:lang w:val="ru-RU"/>
        </w:rPr>
        <w:lastRenderedPageBreak/>
        <w:t>Входные требования</w:t>
      </w:r>
    </w:p>
    <w:p w14:paraId="28F0810B" w14:textId="77777777" w:rsidR="00FA0F64" w:rsidRPr="00C960CD" w:rsidRDefault="00FA0F64" w:rsidP="00252EC4">
      <w:pPr>
        <w:pStyle w:val="ListNumber"/>
        <w:numPr>
          <w:ilvl w:val="0"/>
          <w:numId w:val="37"/>
        </w:numPr>
        <w:rPr>
          <w:lang w:val="ru-RU"/>
        </w:rPr>
      </w:pPr>
      <w:r w:rsidRPr="00C960CD">
        <w:rPr>
          <w:lang w:val="ru-RU"/>
        </w:rPr>
        <w:t xml:space="preserve">Основы программирования на </w:t>
      </w:r>
      <w:r w:rsidRPr="00252EC4">
        <w:rPr>
          <w:lang w:val="ru-RU"/>
        </w:rPr>
        <w:t>C</w:t>
      </w:r>
      <w:r w:rsidRPr="00C960CD">
        <w:rPr>
          <w:lang w:val="ru-RU"/>
        </w:rPr>
        <w:t># (или другом языке).</w:t>
      </w:r>
    </w:p>
    <w:p w14:paraId="2D935BF0" w14:textId="77777777" w:rsidR="00FA0F64" w:rsidRPr="00C960CD" w:rsidRDefault="00FA0F64" w:rsidP="00252EC4">
      <w:pPr>
        <w:pStyle w:val="ListNumber"/>
        <w:numPr>
          <w:ilvl w:val="0"/>
          <w:numId w:val="34"/>
        </w:numPr>
        <w:rPr>
          <w:lang w:val="ru-RU"/>
        </w:rPr>
      </w:pPr>
      <w:r w:rsidRPr="00C960CD">
        <w:rPr>
          <w:lang w:val="ru-RU"/>
        </w:rPr>
        <w:t>Базовое понимание принципов ООП.</w:t>
      </w:r>
    </w:p>
    <w:p w14:paraId="093AD0F8" w14:textId="77777777" w:rsidR="00FA0F64" w:rsidRPr="00C960CD" w:rsidRDefault="00FA0F64" w:rsidP="00252EC4">
      <w:pPr>
        <w:pStyle w:val="ListNumber"/>
        <w:numPr>
          <w:ilvl w:val="0"/>
          <w:numId w:val="34"/>
        </w:numPr>
        <w:rPr>
          <w:lang w:val="ru-RU"/>
        </w:rPr>
      </w:pPr>
      <w:r w:rsidRPr="00C960CD">
        <w:rPr>
          <w:lang w:val="ru-RU"/>
        </w:rPr>
        <w:t xml:space="preserve">Наличие опыта разработки (хотя бы в рамках университета или личных проектов). </w:t>
      </w:r>
    </w:p>
    <w:p w14:paraId="306F7836" w14:textId="77777777" w:rsidR="00FA0F64" w:rsidRPr="00C960CD" w:rsidRDefault="00FA0F64" w:rsidP="00252EC4">
      <w:pPr>
        <w:pStyle w:val="ListNumber"/>
        <w:numPr>
          <w:ilvl w:val="0"/>
          <w:numId w:val="34"/>
        </w:numPr>
        <w:rPr>
          <w:lang w:val="ru-RU"/>
        </w:rPr>
      </w:pPr>
      <w:r w:rsidRPr="00C960CD">
        <w:rPr>
          <w:lang w:val="ru-RU"/>
        </w:rPr>
        <w:t>Готовность активно обучаться и много работать как самостоятельно, так и в команде.</w:t>
      </w:r>
    </w:p>
    <w:p w14:paraId="018B608F" w14:textId="03B3287F" w:rsidR="00B073E6" w:rsidRPr="00B073E6" w:rsidRDefault="00B073E6" w:rsidP="00252EC4">
      <w:pPr>
        <w:pStyle w:val="ListNumber"/>
        <w:numPr>
          <w:ilvl w:val="0"/>
          <w:numId w:val="0"/>
        </w:numPr>
        <w:ind w:left="1080"/>
        <w:rPr>
          <w:lang w:val="ru-RU"/>
        </w:rPr>
      </w:pPr>
    </w:p>
    <w:sectPr w:rsidR="00B073E6" w:rsidRPr="00B073E6" w:rsidSect="005B4AE6">
      <w:footerReference w:type="default" r:id="rId1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B6491" w14:textId="77777777" w:rsidR="00E55BFA" w:rsidRDefault="00E55BFA">
      <w:r>
        <w:separator/>
      </w:r>
    </w:p>
  </w:endnote>
  <w:endnote w:type="continuationSeparator" w:id="0">
    <w:p w14:paraId="43D23B09" w14:textId="77777777" w:rsidR="00E55BFA" w:rsidRDefault="00E5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MS Gothic"/>
    <w:charset w:val="CC"/>
    <w:family w:val="modern"/>
    <w:pitch w:val="fixed"/>
    <w:sig w:usb0="00000001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36A0F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 w:rsidR="00A01F87"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29C56A6C" w14:textId="77777777" w:rsidTr="009410B3">
      <w:tc>
        <w:tcPr>
          <w:tcW w:w="8472" w:type="dxa"/>
        </w:tcPr>
        <w:p w14:paraId="7928B56F" w14:textId="3BCE26D7" w:rsidR="00AF3313" w:rsidRDefault="00214DB1" w:rsidP="00673DBC">
          <w:fldSimple w:instr=" DOCPROPERTY  Classification  \* MERGEFORMAT ">
            <w:r w:rsidR="00593F44">
              <w:t>CONFIDENTIAL</w:t>
            </w:r>
          </w:fldSimple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40667F">
            <w:rPr>
              <w:noProof/>
            </w:rPr>
            <w:t>August 29, 2019</w:t>
          </w:r>
          <w:r w:rsidR="00AF3313">
            <w:fldChar w:fldCharType="end"/>
          </w:r>
          <w:r w:rsidR="00AF3313">
            <w:tab/>
          </w:r>
        </w:p>
      </w:tc>
    </w:tr>
  </w:tbl>
  <w:p w14:paraId="159077E5" w14:textId="77777777" w:rsidR="00410D49" w:rsidRDefault="00AF3313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13DF2BA" wp14:editId="2095A85B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76531FBE" w14:textId="77777777" w:rsidTr="00673DBC">
      <w:tc>
        <w:tcPr>
          <w:tcW w:w="1526" w:type="dxa"/>
          <w:vAlign w:val="center"/>
        </w:tcPr>
        <w:p w14:paraId="56C1E1C8" w14:textId="77777777" w:rsidR="001F1D2E" w:rsidRPr="007F4104" w:rsidRDefault="001F1D2E" w:rsidP="007F4104">
          <w:pPr>
            <w:pStyle w:val="Footer"/>
            <w:rPr>
              <w:b/>
            </w:rPr>
          </w:pPr>
        </w:p>
      </w:tc>
      <w:tc>
        <w:tcPr>
          <w:tcW w:w="7613" w:type="dxa"/>
          <w:vAlign w:val="center"/>
        </w:tcPr>
        <w:p w14:paraId="66FF9710" w14:textId="77777777" w:rsidR="001F1D2E" w:rsidRPr="001F1D2E" w:rsidRDefault="001F1D2E" w:rsidP="007F4104">
          <w:pPr>
            <w:pStyle w:val="Footer"/>
          </w:pPr>
        </w:p>
      </w:tc>
    </w:tr>
    <w:tr w:rsidR="001F1D2E" w14:paraId="080EE5B7" w14:textId="77777777" w:rsidTr="00673DBC">
      <w:tc>
        <w:tcPr>
          <w:tcW w:w="9139" w:type="dxa"/>
          <w:gridSpan w:val="2"/>
        </w:tcPr>
        <w:p w14:paraId="6DF5C18B" w14:textId="77777777" w:rsidR="001F1D2E" w:rsidRDefault="001F1D2E" w:rsidP="007F4104">
          <w:pPr>
            <w:pStyle w:val="Footer"/>
          </w:pPr>
        </w:p>
      </w:tc>
    </w:tr>
  </w:tbl>
  <w:p w14:paraId="3E8F4677" w14:textId="77777777" w:rsidR="008F627C" w:rsidRPr="005B4AE6" w:rsidRDefault="001F1D2E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8687C48" wp14:editId="4B74AC19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9158C" w14:textId="77777777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E578F5">
      <w:rPr>
        <w:rStyle w:val="PageNumber"/>
        <w:rFonts w:eastAsia="MS Gothic"/>
        <w:noProof/>
        <w:sz w:val="18"/>
        <w:szCs w:val="18"/>
      </w:rPr>
      <w:t>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9357"/>
    </w:tblGrid>
    <w:tr w:rsidR="00DF38F2" w14:paraId="2B173CFF" w14:textId="77777777" w:rsidTr="005B4AE6">
      <w:tc>
        <w:tcPr>
          <w:tcW w:w="8472" w:type="dxa"/>
        </w:tcPr>
        <w:p w14:paraId="6E6C5BFF" w14:textId="2CB3DC48" w:rsidR="008E1871" w:rsidRDefault="00214DB1" w:rsidP="002D5FAB">
          <w:pPr>
            <w:pStyle w:val="Footer"/>
            <w:rPr>
              <w:lang w:val="ru-RU"/>
            </w:rPr>
          </w:pPr>
          <w:fldSimple w:instr=" DOCPROPERTY  Classification  \* MERGEFORMAT ">
            <w:r w:rsidR="00593F44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fldSimple w:instr=" DOCPROPERTY  &quot;Approval Date&quot;  \* MERGEFORMAT ">
            <w:r w:rsidR="008E1871">
              <w:t>201</w:t>
            </w:r>
            <w:r w:rsidR="008E1871">
              <w:rPr>
                <w:lang w:val="ru-RU"/>
              </w:rPr>
              <w:t>8</w:t>
            </w:r>
            <w:r w:rsidR="008E1871">
              <w:t>-</w:t>
            </w:r>
            <w:r w:rsidR="008E1871">
              <w:rPr>
                <w:lang w:val="ru-RU"/>
              </w:rPr>
              <w:t>10</w:t>
            </w:r>
            <w:r w:rsidR="008E1871">
              <w:t>-2</w:t>
            </w:r>
          </w:fldSimple>
          <w:r w:rsidR="008E1871">
            <w:rPr>
              <w:lang w:val="ru-RU"/>
            </w:rPr>
            <w:t>3</w:t>
          </w:r>
        </w:p>
        <w:p w14:paraId="4E12320F" w14:textId="77777777" w:rsidR="00DF38F2" w:rsidRDefault="00DF38F2" w:rsidP="002D5FAB">
          <w:pPr>
            <w:pStyle w:val="Footer"/>
          </w:pPr>
          <w:r>
            <w:tab/>
          </w:r>
        </w:p>
      </w:tc>
    </w:tr>
  </w:tbl>
  <w:p w14:paraId="358BCA6B" w14:textId="77777777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5FB2208" wp14:editId="1E557CC7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50AAF" w14:textId="77777777" w:rsidR="00E55BFA" w:rsidRDefault="00E55BFA">
      <w:r>
        <w:separator/>
      </w:r>
    </w:p>
  </w:footnote>
  <w:footnote w:type="continuationSeparator" w:id="0">
    <w:p w14:paraId="72D117F3" w14:textId="77777777" w:rsidR="00E55BFA" w:rsidRDefault="00E55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14:paraId="7E81A384" w14:textId="77777777" w:rsidTr="001F3654">
      <w:tc>
        <w:tcPr>
          <w:tcW w:w="8121" w:type="dxa"/>
        </w:tcPr>
        <w:p w14:paraId="0AE3B584" w14:textId="5F3D1C74" w:rsidR="00081986" w:rsidRDefault="00214DB1" w:rsidP="007F4104">
          <w:pPr>
            <w:pStyle w:val="Header"/>
          </w:pPr>
          <w:fldSimple w:instr=" DOCPROPERTY  Title  \* MERGEFORMAT ">
            <w:r w:rsidR="007E4C46">
              <w:t>.NET Software Developer</w:t>
            </w:r>
          </w:fldSimple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5CB7493D" w14:textId="77777777" w:rsidR="00081986" w:rsidRPr="006B596A" w:rsidRDefault="00081986" w:rsidP="007F4104">
          <w:pPr>
            <w:pStyle w:val="Header"/>
          </w:pPr>
        </w:p>
      </w:tc>
    </w:tr>
    <w:tr w:rsidR="00081986" w:rsidRPr="00347AA1" w14:paraId="0D6CC29B" w14:textId="77777777" w:rsidTr="004B110A">
      <w:trPr>
        <w:trHeight w:val="340"/>
      </w:trPr>
      <w:tc>
        <w:tcPr>
          <w:tcW w:w="8121" w:type="dxa"/>
        </w:tcPr>
        <w:p w14:paraId="4E6AF08B" w14:textId="77777777" w:rsidR="00081986" w:rsidRDefault="00081986" w:rsidP="007F4104">
          <w:pPr>
            <w:pStyle w:val="Header"/>
          </w:pPr>
          <w:r w:rsidRPr="009618CB">
            <w:t xml:space="preserve">PID: </w:t>
          </w:r>
          <w:fldSimple w:instr=" DOCPROPERTY  PID  \* MERGEFORMAT ">
            <w:r w:rsidR="007E4C46">
              <w:t>EPMR-TCSR</w:t>
            </w:r>
          </w:fldSimple>
        </w:p>
      </w:tc>
      <w:tc>
        <w:tcPr>
          <w:tcW w:w="1485" w:type="dxa"/>
        </w:tcPr>
        <w:p w14:paraId="779AEC6B" w14:textId="77777777" w:rsidR="00081986" w:rsidRPr="009618CB" w:rsidRDefault="00081986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7BDE591D" wp14:editId="1C0DA460">
                <wp:extent cx="457200" cy="1619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0725FFE" w14:textId="77777777" w:rsidR="005D4824" w:rsidRPr="005B4AE6" w:rsidRDefault="0033141B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267ADA6" wp14:editId="6E7D8AAD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122962"/>
    <w:multiLevelType w:val="hybridMultilevel"/>
    <w:tmpl w:val="D7FEA394"/>
    <w:lvl w:ilvl="0" w:tplc="D33065BA">
      <w:start w:val="1"/>
      <w:numFmt w:val="decimal"/>
      <w:lvlText w:val="%1."/>
      <w:lvlJc w:val="left"/>
      <w:pPr>
        <w:ind w:left="1080" w:hanging="360"/>
      </w:pPr>
      <w:rPr>
        <w:rFonts w:hint="default"/>
        <w:color w:val="2E74B5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84987"/>
    <w:multiLevelType w:val="hybridMultilevel"/>
    <w:tmpl w:val="013EEB42"/>
    <w:lvl w:ilvl="0" w:tplc="04269ED6">
      <w:start w:val="1"/>
      <w:numFmt w:val="decimal"/>
      <w:pStyle w:val="ListNumber"/>
      <w:lvlText w:val="%1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3432A8"/>
    <w:multiLevelType w:val="hybridMultilevel"/>
    <w:tmpl w:val="28A6C120"/>
    <w:lvl w:ilvl="0" w:tplc="6728023C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00C12"/>
    <w:multiLevelType w:val="hybridMultilevel"/>
    <w:tmpl w:val="A20A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BFC7161"/>
    <w:multiLevelType w:val="multilevel"/>
    <w:tmpl w:val="048A6890"/>
    <w:lvl w:ilvl="0">
      <w:start w:val="5"/>
      <w:numFmt w:val="decimal"/>
      <w:pStyle w:val="Heading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7"/>
  </w:num>
  <w:num w:numId="5">
    <w:abstractNumId w:val="4"/>
  </w:num>
  <w:num w:numId="6">
    <w:abstractNumId w:val="1"/>
  </w:num>
  <w:num w:numId="7">
    <w:abstractNumId w:val="18"/>
  </w:num>
  <w:num w:numId="8">
    <w:abstractNumId w:val="7"/>
  </w:num>
  <w:num w:numId="9">
    <w:abstractNumId w:val="2"/>
  </w:num>
  <w:num w:numId="10">
    <w:abstractNumId w:val="12"/>
  </w:num>
  <w:num w:numId="11">
    <w:abstractNumId w:val="19"/>
  </w:num>
  <w:num w:numId="12">
    <w:abstractNumId w:val="13"/>
  </w:num>
  <w:num w:numId="13">
    <w:abstractNumId w:val="3"/>
  </w:num>
  <w:num w:numId="14">
    <w:abstractNumId w:val="15"/>
  </w:num>
  <w:num w:numId="15">
    <w:abstractNumId w:val="14"/>
  </w:num>
  <w:num w:numId="16">
    <w:abstractNumId w:val="11"/>
  </w:num>
  <w:num w:numId="17">
    <w:abstractNumId w:val="8"/>
  </w:num>
  <w:num w:numId="18">
    <w:abstractNumId w:val="16"/>
  </w:num>
  <w:num w:numId="19">
    <w:abstractNumId w:val="7"/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5"/>
  </w:num>
  <w:num w:numId="31">
    <w:abstractNumId w:val="7"/>
    <w:lvlOverride w:ilvl="0">
      <w:startOverride w:val="1"/>
    </w:lvlOverride>
  </w:num>
  <w:num w:numId="32">
    <w:abstractNumId w:val="6"/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6"/>
  </w:num>
  <w:num w:numId="36">
    <w:abstractNumId w:val="6"/>
  </w:num>
  <w:num w:numId="37">
    <w:abstractNumId w:val="6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DDE"/>
    <w:rsid w:val="00002FD5"/>
    <w:rsid w:val="00004E50"/>
    <w:rsid w:val="000067E4"/>
    <w:rsid w:val="00011FD9"/>
    <w:rsid w:val="00042A5B"/>
    <w:rsid w:val="00044894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D22DF"/>
    <w:rsid w:val="000D29D2"/>
    <w:rsid w:val="000D4695"/>
    <w:rsid w:val="000E0449"/>
    <w:rsid w:val="000E18C0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55C3"/>
    <w:rsid w:val="00151E7E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1DCA"/>
    <w:rsid w:val="001B6B1E"/>
    <w:rsid w:val="001D47B8"/>
    <w:rsid w:val="001E590C"/>
    <w:rsid w:val="001E7FCA"/>
    <w:rsid w:val="001F02C5"/>
    <w:rsid w:val="001F1D2E"/>
    <w:rsid w:val="001F3654"/>
    <w:rsid w:val="00205D53"/>
    <w:rsid w:val="00214DB1"/>
    <w:rsid w:val="002154C4"/>
    <w:rsid w:val="00221110"/>
    <w:rsid w:val="00222DC3"/>
    <w:rsid w:val="0022657A"/>
    <w:rsid w:val="002337FB"/>
    <w:rsid w:val="00235712"/>
    <w:rsid w:val="00252EC4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02C1"/>
    <w:rsid w:val="0029170D"/>
    <w:rsid w:val="002923D7"/>
    <w:rsid w:val="002A713E"/>
    <w:rsid w:val="002A7951"/>
    <w:rsid w:val="002B6626"/>
    <w:rsid w:val="002C4DDC"/>
    <w:rsid w:val="002C5F65"/>
    <w:rsid w:val="002C6D57"/>
    <w:rsid w:val="002D0877"/>
    <w:rsid w:val="002D22C6"/>
    <w:rsid w:val="002D238E"/>
    <w:rsid w:val="002D5FAB"/>
    <w:rsid w:val="002D7F4D"/>
    <w:rsid w:val="002F1864"/>
    <w:rsid w:val="002F1996"/>
    <w:rsid w:val="002F27DD"/>
    <w:rsid w:val="002F5D7B"/>
    <w:rsid w:val="00301A73"/>
    <w:rsid w:val="003144F5"/>
    <w:rsid w:val="00315998"/>
    <w:rsid w:val="00321D68"/>
    <w:rsid w:val="0033141B"/>
    <w:rsid w:val="00331A15"/>
    <w:rsid w:val="0033495D"/>
    <w:rsid w:val="003438DB"/>
    <w:rsid w:val="00343BCF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C791E"/>
    <w:rsid w:val="003D1F28"/>
    <w:rsid w:val="003E41E7"/>
    <w:rsid w:val="003F090F"/>
    <w:rsid w:val="003F4387"/>
    <w:rsid w:val="003F6A81"/>
    <w:rsid w:val="003F7F40"/>
    <w:rsid w:val="00400831"/>
    <w:rsid w:val="00402E45"/>
    <w:rsid w:val="0040467B"/>
    <w:rsid w:val="0040667F"/>
    <w:rsid w:val="00407BE9"/>
    <w:rsid w:val="00410D49"/>
    <w:rsid w:val="00417F9B"/>
    <w:rsid w:val="0042056B"/>
    <w:rsid w:val="00424832"/>
    <w:rsid w:val="00432D54"/>
    <w:rsid w:val="00434841"/>
    <w:rsid w:val="00445C3E"/>
    <w:rsid w:val="00452077"/>
    <w:rsid w:val="004706BE"/>
    <w:rsid w:val="00470C09"/>
    <w:rsid w:val="004A49EF"/>
    <w:rsid w:val="004B110A"/>
    <w:rsid w:val="004B3D53"/>
    <w:rsid w:val="004B4D2A"/>
    <w:rsid w:val="004C2F82"/>
    <w:rsid w:val="004D153B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1D31"/>
    <w:rsid w:val="005731ED"/>
    <w:rsid w:val="005732B5"/>
    <w:rsid w:val="005774AA"/>
    <w:rsid w:val="00587602"/>
    <w:rsid w:val="00593E6E"/>
    <w:rsid w:val="00593F44"/>
    <w:rsid w:val="005943E4"/>
    <w:rsid w:val="005A2132"/>
    <w:rsid w:val="005A2A53"/>
    <w:rsid w:val="005B2859"/>
    <w:rsid w:val="005B4AE6"/>
    <w:rsid w:val="005C0966"/>
    <w:rsid w:val="005D3713"/>
    <w:rsid w:val="005D4824"/>
    <w:rsid w:val="005E354C"/>
    <w:rsid w:val="005E56AF"/>
    <w:rsid w:val="005F0F07"/>
    <w:rsid w:val="006018BE"/>
    <w:rsid w:val="00601E93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1307"/>
    <w:rsid w:val="007074E7"/>
    <w:rsid w:val="00707697"/>
    <w:rsid w:val="007124C3"/>
    <w:rsid w:val="00713C48"/>
    <w:rsid w:val="007161C7"/>
    <w:rsid w:val="0072682A"/>
    <w:rsid w:val="00732672"/>
    <w:rsid w:val="0074425F"/>
    <w:rsid w:val="00750BDF"/>
    <w:rsid w:val="00751326"/>
    <w:rsid w:val="0075737B"/>
    <w:rsid w:val="0077510E"/>
    <w:rsid w:val="0078686A"/>
    <w:rsid w:val="00790075"/>
    <w:rsid w:val="00792A7A"/>
    <w:rsid w:val="00792B0A"/>
    <w:rsid w:val="007A740E"/>
    <w:rsid w:val="007B499E"/>
    <w:rsid w:val="007B6668"/>
    <w:rsid w:val="007C3456"/>
    <w:rsid w:val="007D094C"/>
    <w:rsid w:val="007D2275"/>
    <w:rsid w:val="007E1A19"/>
    <w:rsid w:val="007E2491"/>
    <w:rsid w:val="007E4C46"/>
    <w:rsid w:val="007E4D02"/>
    <w:rsid w:val="007F026A"/>
    <w:rsid w:val="007F4104"/>
    <w:rsid w:val="00802176"/>
    <w:rsid w:val="00806DDB"/>
    <w:rsid w:val="00811D87"/>
    <w:rsid w:val="008121B0"/>
    <w:rsid w:val="00812D0F"/>
    <w:rsid w:val="0081362A"/>
    <w:rsid w:val="00820129"/>
    <w:rsid w:val="00820B9D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0C49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4298"/>
    <w:rsid w:val="008B7308"/>
    <w:rsid w:val="008D3011"/>
    <w:rsid w:val="008D4230"/>
    <w:rsid w:val="008D4768"/>
    <w:rsid w:val="008E1871"/>
    <w:rsid w:val="008E2573"/>
    <w:rsid w:val="008E5CE9"/>
    <w:rsid w:val="008E5E15"/>
    <w:rsid w:val="008F627C"/>
    <w:rsid w:val="00904D4B"/>
    <w:rsid w:val="00920D74"/>
    <w:rsid w:val="009212C7"/>
    <w:rsid w:val="00932D17"/>
    <w:rsid w:val="00936502"/>
    <w:rsid w:val="009515D3"/>
    <w:rsid w:val="00953AD1"/>
    <w:rsid w:val="009618CB"/>
    <w:rsid w:val="00964F64"/>
    <w:rsid w:val="00995C8E"/>
    <w:rsid w:val="009A31E0"/>
    <w:rsid w:val="009C3628"/>
    <w:rsid w:val="009D4EF8"/>
    <w:rsid w:val="009E0C21"/>
    <w:rsid w:val="009E280B"/>
    <w:rsid w:val="009E5280"/>
    <w:rsid w:val="009F3857"/>
    <w:rsid w:val="009F778B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21AC"/>
    <w:rsid w:val="00A640EF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3EFF"/>
    <w:rsid w:val="00AD5D01"/>
    <w:rsid w:val="00AD6005"/>
    <w:rsid w:val="00AF287B"/>
    <w:rsid w:val="00AF3313"/>
    <w:rsid w:val="00AF72D5"/>
    <w:rsid w:val="00B073E6"/>
    <w:rsid w:val="00B139F6"/>
    <w:rsid w:val="00B215BA"/>
    <w:rsid w:val="00B23CF5"/>
    <w:rsid w:val="00B2599C"/>
    <w:rsid w:val="00B35E17"/>
    <w:rsid w:val="00B43774"/>
    <w:rsid w:val="00B5128D"/>
    <w:rsid w:val="00B6164C"/>
    <w:rsid w:val="00B71E3B"/>
    <w:rsid w:val="00B76439"/>
    <w:rsid w:val="00B77276"/>
    <w:rsid w:val="00B81A83"/>
    <w:rsid w:val="00B839E0"/>
    <w:rsid w:val="00B861C6"/>
    <w:rsid w:val="00B974EA"/>
    <w:rsid w:val="00BB0780"/>
    <w:rsid w:val="00BC4BBC"/>
    <w:rsid w:val="00BC606B"/>
    <w:rsid w:val="00BC6D7F"/>
    <w:rsid w:val="00BD0CC9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3BB5"/>
    <w:rsid w:val="00C26AF9"/>
    <w:rsid w:val="00C325C8"/>
    <w:rsid w:val="00C3363B"/>
    <w:rsid w:val="00C35761"/>
    <w:rsid w:val="00C36CF3"/>
    <w:rsid w:val="00C50228"/>
    <w:rsid w:val="00C5115B"/>
    <w:rsid w:val="00C522E2"/>
    <w:rsid w:val="00C53366"/>
    <w:rsid w:val="00C5386D"/>
    <w:rsid w:val="00C618D2"/>
    <w:rsid w:val="00C63011"/>
    <w:rsid w:val="00C70F22"/>
    <w:rsid w:val="00C82511"/>
    <w:rsid w:val="00C86C05"/>
    <w:rsid w:val="00C90F18"/>
    <w:rsid w:val="00C922B5"/>
    <w:rsid w:val="00C960CD"/>
    <w:rsid w:val="00CA2A71"/>
    <w:rsid w:val="00CB16E7"/>
    <w:rsid w:val="00CB2007"/>
    <w:rsid w:val="00CB3AA6"/>
    <w:rsid w:val="00CB7B22"/>
    <w:rsid w:val="00CC0746"/>
    <w:rsid w:val="00CD283F"/>
    <w:rsid w:val="00CD7FAA"/>
    <w:rsid w:val="00D066D7"/>
    <w:rsid w:val="00D06E40"/>
    <w:rsid w:val="00D27C46"/>
    <w:rsid w:val="00D32BC5"/>
    <w:rsid w:val="00D454F0"/>
    <w:rsid w:val="00D627FC"/>
    <w:rsid w:val="00D639FE"/>
    <w:rsid w:val="00D76BDB"/>
    <w:rsid w:val="00D83D17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17635"/>
    <w:rsid w:val="00E22282"/>
    <w:rsid w:val="00E32CA4"/>
    <w:rsid w:val="00E33E43"/>
    <w:rsid w:val="00E37B4C"/>
    <w:rsid w:val="00E37BC3"/>
    <w:rsid w:val="00E4444F"/>
    <w:rsid w:val="00E44576"/>
    <w:rsid w:val="00E507C7"/>
    <w:rsid w:val="00E55BFA"/>
    <w:rsid w:val="00E578F5"/>
    <w:rsid w:val="00E74234"/>
    <w:rsid w:val="00E8459E"/>
    <w:rsid w:val="00E86A0C"/>
    <w:rsid w:val="00E903AC"/>
    <w:rsid w:val="00E95661"/>
    <w:rsid w:val="00E95BE3"/>
    <w:rsid w:val="00EC0172"/>
    <w:rsid w:val="00EC462D"/>
    <w:rsid w:val="00EC516A"/>
    <w:rsid w:val="00ED37D8"/>
    <w:rsid w:val="00EE0AC7"/>
    <w:rsid w:val="00EE1F41"/>
    <w:rsid w:val="00EE5CC2"/>
    <w:rsid w:val="00EE7077"/>
    <w:rsid w:val="00F00698"/>
    <w:rsid w:val="00F06C91"/>
    <w:rsid w:val="00F0741A"/>
    <w:rsid w:val="00F103D5"/>
    <w:rsid w:val="00F14073"/>
    <w:rsid w:val="00F26FE7"/>
    <w:rsid w:val="00F40220"/>
    <w:rsid w:val="00F42071"/>
    <w:rsid w:val="00F43A0B"/>
    <w:rsid w:val="00F463DD"/>
    <w:rsid w:val="00F6260A"/>
    <w:rsid w:val="00F71C57"/>
    <w:rsid w:val="00F8413B"/>
    <w:rsid w:val="00F9679B"/>
    <w:rsid w:val="00FA0F64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1BD7B2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321D68"/>
    <w:pPr>
      <w:keepNext/>
      <w:numPr>
        <w:numId w:val="1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601E93"/>
    <w:p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Heading3">
    <w:name w:val="heading 3"/>
    <w:next w:val="BodyText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Heading4">
    <w:name w:val="heading 4"/>
    <w:next w:val="BodyText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C960CD"/>
    <w:pPr>
      <w:numPr>
        <w:numId w:val="32"/>
      </w:numPr>
      <w:spacing w:before="120" w:after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customStyle="1" w:styleId="Captionstyle">
    <w:name w:val="Caption_style"/>
    <w:basedOn w:val="BodyText"/>
    <w:autoRedefine/>
    <w:qFormat/>
    <w:rsid w:val="00C35761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40467B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01E93"/>
    <w:rPr>
      <w:rFonts w:ascii="Arial Black" w:hAnsi="Arial Black"/>
      <w:caps/>
      <w:color w:val="1A9CB0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4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6635-19BE-4BDC-8716-CB6911B1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1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.NET/Web Software Developer</vt:lpstr>
    </vt:vector>
  </TitlesOfParts>
  <Manager/>
  <Company>EPAM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.NET/Web Software Developer</dc:title>
  <dc:subject>Program Overview</dc:subject>
  <dc:creator>Dmitry Vereskun</dc:creator>
  <cp:keywords/>
  <dc:description/>
  <cp:lastModifiedBy>Irina Ermolenko</cp:lastModifiedBy>
  <cp:revision>3</cp:revision>
  <cp:lastPrinted>2015-10-21T13:31:00Z</cp:lastPrinted>
  <dcterms:created xsi:type="dcterms:W3CDTF">2020-07-29T13:47:00Z</dcterms:created>
  <dcterms:modified xsi:type="dcterms:W3CDTF">2020-07-29T13:48:00Z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